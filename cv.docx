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4CEBDF3" w14:textId="77777777" w:rsidTr="001B2ABD">
        <w:trPr>
          <w:trHeight w:val="4410"/>
        </w:trPr>
        <w:tc>
          <w:tcPr>
            <w:tcW w:w="3600" w:type="dxa"/>
            <w:vAlign w:val="bottom"/>
          </w:tcPr>
          <w:p w14:paraId="3B275EDB" w14:textId="2C6C2C9C" w:rsidR="001B2ABD" w:rsidRDefault="006C16D2" w:rsidP="001B2ABD">
            <w:pPr>
              <w:tabs>
                <w:tab w:val="left" w:pos="990"/>
              </w:tabs>
              <w:jc w:val="center"/>
            </w:pPr>
            <w:r>
              <w:rPr>
                <w:noProof/>
              </w:rPr>
              <w:drawing>
                <wp:anchor distT="0" distB="0" distL="114300" distR="114300" simplePos="0" relativeHeight="251660288" behindDoc="1" locked="0" layoutInCell="1" allowOverlap="1" wp14:anchorId="4CF828A6" wp14:editId="56B78B5A">
                  <wp:simplePos x="0" y="0"/>
                  <wp:positionH relativeFrom="column">
                    <wp:posOffset>98425</wp:posOffset>
                  </wp:positionH>
                  <wp:positionV relativeFrom="paragraph">
                    <wp:posOffset>426720</wp:posOffset>
                  </wp:positionV>
                  <wp:extent cx="2139950" cy="2139950"/>
                  <wp:effectExtent l="266700" t="209550" r="0" b="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139950" cy="2139950"/>
                          </a:xfrm>
                          <a:prstGeom prst="rect">
                            <a:avLst/>
                          </a:prstGeom>
                          <a:ln w="57150">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706EBDFD" w14:textId="77777777" w:rsidR="001B2ABD" w:rsidRDefault="001B2ABD" w:rsidP="000C45FF">
            <w:pPr>
              <w:tabs>
                <w:tab w:val="left" w:pos="990"/>
              </w:tabs>
            </w:pPr>
          </w:p>
        </w:tc>
        <w:tc>
          <w:tcPr>
            <w:tcW w:w="6470" w:type="dxa"/>
            <w:vAlign w:val="bottom"/>
          </w:tcPr>
          <w:p w14:paraId="637B8938" w14:textId="40ADB68E" w:rsidR="001B2ABD" w:rsidRPr="00655B40" w:rsidRDefault="00655B40" w:rsidP="001B2ABD">
            <w:pPr>
              <w:pStyle w:val="Title"/>
              <w:rPr>
                <w:sz w:val="72"/>
                <w:szCs w:val="72"/>
              </w:rPr>
            </w:pPr>
            <w:r w:rsidRPr="00655B40">
              <w:rPr>
                <w:sz w:val="72"/>
                <w:szCs w:val="72"/>
              </w:rPr>
              <w:t>Rodieka Robbani Suherman</w:t>
            </w:r>
          </w:p>
          <w:p w14:paraId="154C225B" w14:textId="0A075C97" w:rsidR="001B2ABD" w:rsidRDefault="00655B40" w:rsidP="001B2ABD">
            <w:pPr>
              <w:pStyle w:val="Subtitle"/>
            </w:pPr>
            <w:r w:rsidRPr="003416FD">
              <w:rPr>
                <w:spacing w:val="0"/>
                <w:w w:val="68"/>
              </w:rPr>
              <w:t>Full Stack Develope</w:t>
            </w:r>
            <w:r w:rsidRPr="003416FD">
              <w:rPr>
                <w:spacing w:val="29"/>
                <w:w w:val="68"/>
              </w:rPr>
              <w:t>r</w:t>
            </w:r>
          </w:p>
        </w:tc>
      </w:tr>
      <w:tr w:rsidR="001B2ABD" w14:paraId="1D490E3B" w14:textId="77777777" w:rsidTr="001B2ABD">
        <w:tc>
          <w:tcPr>
            <w:tcW w:w="3600" w:type="dxa"/>
          </w:tcPr>
          <w:sdt>
            <w:sdtPr>
              <w:id w:val="-1711873194"/>
              <w:placeholder>
                <w:docPart w:val="05BD040CDEA049BFB32186157A80BB10"/>
              </w:placeholder>
              <w:temporary/>
              <w:showingPlcHdr/>
              <w15:appearance w15:val="hidden"/>
            </w:sdtPr>
            <w:sdtEndPr/>
            <w:sdtContent>
              <w:p w14:paraId="2A59D24B" w14:textId="77777777" w:rsidR="001B2ABD" w:rsidRDefault="00036450" w:rsidP="00036450">
                <w:pPr>
                  <w:pStyle w:val="Heading3"/>
                </w:pPr>
                <w:r w:rsidRPr="00D5459D">
                  <w:t>Profile</w:t>
                </w:r>
              </w:p>
            </w:sdtContent>
          </w:sdt>
          <w:p w14:paraId="26302499" w14:textId="6279C3EE" w:rsidR="00036450" w:rsidRDefault="008F66BC" w:rsidP="009260CD">
            <w:r>
              <w:t xml:space="preserve">Inovatif dan bersemangat sebagai Full Stack Developer dengan lebih dari </w:t>
            </w:r>
            <w:r w:rsidR="00BF2C99">
              <w:t>5</w:t>
            </w:r>
            <w:r>
              <w:t xml:space="preserve"> tahun pengalaman dalam pengembangan perangkat lunak. Memiliki keahlian yang mendalam dalam Python, dengan fokus pada pengembangan aplikasi web dan mobile. Terampil dalam menggunakan framework dan library Python seperti Flask, Django, dan Tkinter untuk membangun solusi yang efisien dan fleksibel. Pengalaman dalam mengembangkan aplikasi mobile dengan menggunakan </w:t>
            </w:r>
            <w:r w:rsidR="00BF2C99">
              <w:t xml:space="preserve">flet </w:t>
            </w:r>
            <w:r>
              <w:t xml:space="preserve">dan KivyMD, dengan penekanan pada pembuatan antarmuka pengguna yang intuitif dan menarik. Saya memiliki dedikasi untuk menciptakan kode yang bersih, </w:t>
            </w:r>
            <w:r w:rsidR="00BF2C99">
              <w:t xml:space="preserve">dan </w:t>
            </w:r>
            <w:r>
              <w:t>efisien</w:t>
            </w:r>
          </w:p>
          <w:p w14:paraId="1FF8C818" w14:textId="77777777" w:rsidR="00036450" w:rsidRDefault="00036450" w:rsidP="00036450"/>
          <w:sdt>
            <w:sdtPr>
              <w:id w:val="-1954003311"/>
              <w:placeholder>
                <w:docPart w:val="984DB5AC632B4B38AC2B47DF994F63BC"/>
              </w:placeholder>
              <w:temporary/>
              <w:showingPlcHdr/>
              <w15:appearance w15:val="hidden"/>
            </w:sdtPr>
            <w:sdtEndPr/>
            <w:sdtContent>
              <w:p w14:paraId="2620F146" w14:textId="77777777" w:rsidR="00036450" w:rsidRPr="00CB0055" w:rsidRDefault="00CB0055" w:rsidP="00CB0055">
                <w:pPr>
                  <w:pStyle w:val="Heading3"/>
                </w:pPr>
                <w:r w:rsidRPr="00CB0055">
                  <w:t>Contact</w:t>
                </w:r>
              </w:p>
            </w:sdtContent>
          </w:sdt>
          <w:sdt>
            <w:sdtPr>
              <w:id w:val="1111563247"/>
              <w:placeholder>
                <w:docPart w:val="4F703F0B4CA043409A415F2BAF89C455"/>
              </w:placeholder>
              <w:temporary/>
              <w:showingPlcHdr/>
              <w15:appearance w15:val="hidden"/>
            </w:sdtPr>
            <w:sdtEndPr/>
            <w:sdtContent>
              <w:p w14:paraId="58D4D8E1" w14:textId="77777777" w:rsidR="004D3011" w:rsidRDefault="004D3011" w:rsidP="004D3011">
                <w:r w:rsidRPr="004D3011">
                  <w:t>PHONE:</w:t>
                </w:r>
              </w:p>
            </w:sdtContent>
          </w:sdt>
          <w:p w14:paraId="78911065" w14:textId="3CE06EE0" w:rsidR="004D3011" w:rsidRDefault="00671EF8" w:rsidP="004D3011">
            <w:r>
              <w:t>+</w:t>
            </w:r>
            <w:r w:rsidR="00F51D9A">
              <w:t>6287884069386</w:t>
            </w:r>
          </w:p>
          <w:p w14:paraId="702ED8AB" w14:textId="77777777" w:rsidR="004D3011" w:rsidRPr="004D3011" w:rsidRDefault="004D3011" w:rsidP="004D3011"/>
          <w:sdt>
            <w:sdtPr>
              <w:id w:val="67859272"/>
              <w:placeholder>
                <w:docPart w:val="9AA77370DD7F4904B0DAB6C75082E7D1"/>
              </w:placeholder>
              <w:temporary/>
              <w:showingPlcHdr/>
              <w15:appearance w15:val="hidden"/>
            </w:sdtPr>
            <w:sdtEndPr/>
            <w:sdtContent>
              <w:p w14:paraId="503AFA34" w14:textId="77777777" w:rsidR="004D3011" w:rsidRDefault="004D3011" w:rsidP="004D3011">
                <w:r w:rsidRPr="004D3011">
                  <w:t>WEBSITE:</w:t>
                </w:r>
              </w:p>
            </w:sdtContent>
          </w:sdt>
          <w:p w14:paraId="019D6DE4" w14:textId="10D859A0" w:rsidR="004D3011" w:rsidRDefault="003416FD" w:rsidP="004D3011">
            <w:r>
              <w:t>https://dikanarzo.</w:t>
            </w:r>
            <w:r w:rsidR="0051681E">
              <w:t>github.io</w:t>
            </w:r>
          </w:p>
          <w:p w14:paraId="0F8D84DF" w14:textId="77777777" w:rsidR="004D3011" w:rsidRDefault="004D3011" w:rsidP="004D3011"/>
          <w:sdt>
            <w:sdtPr>
              <w:id w:val="-240260293"/>
              <w:placeholder>
                <w:docPart w:val="1E0C2377BE56490994DC14DFAC72A0B4"/>
              </w:placeholder>
              <w:temporary/>
              <w:showingPlcHdr/>
              <w15:appearance w15:val="hidden"/>
            </w:sdtPr>
            <w:sdtEndPr/>
            <w:sdtContent>
              <w:p w14:paraId="432F059A" w14:textId="77777777" w:rsidR="004D3011" w:rsidRDefault="004D3011" w:rsidP="004D3011">
                <w:r w:rsidRPr="004D3011">
                  <w:t>EMAIL:</w:t>
                </w:r>
              </w:p>
            </w:sdtContent>
          </w:sdt>
          <w:p w14:paraId="7DF6B8D3" w14:textId="30DE8635" w:rsidR="00036450" w:rsidRPr="00E4381A" w:rsidRDefault="003416FD" w:rsidP="004D3011">
            <w:pPr>
              <w:rPr>
                <w:rStyle w:val="Hyperlink"/>
              </w:rPr>
            </w:pPr>
            <w:r>
              <w:t>dikanarzo</w:t>
            </w:r>
            <w:r w:rsidR="00F51D9A">
              <w:t>@gmail.com</w:t>
            </w:r>
          </w:p>
          <w:p w14:paraId="53BB481A" w14:textId="145A48FE" w:rsidR="004D3011" w:rsidRPr="004D3011" w:rsidRDefault="004D3011" w:rsidP="004D3011"/>
        </w:tc>
        <w:tc>
          <w:tcPr>
            <w:tcW w:w="720" w:type="dxa"/>
          </w:tcPr>
          <w:p w14:paraId="52C9E63D" w14:textId="77777777" w:rsidR="001B2ABD" w:rsidRDefault="001B2ABD" w:rsidP="000C45FF">
            <w:pPr>
              <w:tabs>
                <w:tab w:val="left" w:pos="990"/>
              </w:tabs>
            </w:pPr>
          </w:p>
        </w:tc>
        <w:tc>
          <w:tcPr>
            <w:tcW w:w="6470" w:type="dxa"/>
          </w:tcPr>
          <w:sdt>
            <w:sdtPr>
              <w:id w:val="1049110328"/>
              <w:placeholder>
                <w:docPart w:val="62029021CED8486FB8E4156984F26FCF"/>
              </w:placeholder>
              <w:temporary/>
              <w:showingPlcHdr/>
              <w15:appearance w15:val="hidden"/>
            </w:sdtPr>
            <w:sdtEndPr/>
            <w:sdtContent>
              <w:p w14:paraId="26928602" w14:textId="77777777" w:rsidR="001B2ABD" w:rsidRDefault="00E25A26" w:rsidP="00036450">
                <w:pPr>
                  <w:pStyle w:val="Heading2"/>
                </w:pPr>
                <w:r w:rsidRPr="00036450">
                  <w:t>EDUCATION</w:t>
                </w:r>
              </w:p>
            </w:sdtContent>
          </w:sdt>
          <w:p w14:paraId="5E2BB804" w14:textId="18CF4447" w:rsidR="00036450" w:rsidRPr="00036450" w:rsidRDefault="00655B40" w:rsidP="00B359E4">
            <w:pPr>
              <w:pStyle w:val="Heading4"/>
            </w:pPr>
            <w:r>
              <w:t>SMK KP BAROS</w:t>
            </w:r>
          </w:p>
          <w:p w14:paraId="368A2074" w14:textId="1C37F3AB" w:rsidR="00036450" w:rsidRDefault="00655B40" w:rsidP="00655B40">
            <w:pPr>
              <w:pStyle w:val="Date"/>
            </w:pPr>
            <w:r>
              <w:t>2013</w:t>
            </w:r>
            <w:r w:rsidR="00036450" w:rsidRPr="00B359E4">
              <w:t xml:space="preserve"> - </w:t>
            </w:r>
            <w:r>
              <w:t>2017</w:t>
            </w:r>
          </w:p>
          <w:sdt>
            <w:sdtPr>
              <w:id w:val="1001553383"/>
              <w:placeholder>
                <w:docPart w:val="97D4998A19134BC9B13DDC26E6E59CF8"/>
              </w:placeholder>
              <w:temporary/>
              <w:showingPlcHdr/>
              <w15:appearance w15:val="hidden"/>
            </w:sdtPr>
            <w:sdtEndPr/>
            <w:sdtContent>
              <w:p w14:paraId="6C0BC918" w14:textId="77777777" w:rsidR="00036450" w:rsidRDefault="00036450" w:rsidP="00036450">
                <w:pPr>
                  <w:pStyle w:val="Heading2"/>
                </w:pPr>
                <w:r w:rsidRPr="00036450">
                  <w:t>WORK EXPERIENCE</w:t>
                </w:r>
              </w:p>
            </w:sdtContent>
          </w:sdt>
          <w:p w14:paraId="1B2E9E73" w14:textId="745E7DB0" w:rsidR="00036450" w:rsidRDefault="00655B40" w:rsidP="00B359E4">
            <w:pPr>
              <w:pStyle w:val="Heading4"/>
            </w:pPr>
            <w:r>
              <w:t>Binance</w:t>
            </w:r>
            <w:r w:rsidR="00036450">
              <w:t xml:space="preserve"> </w:t>
            </w:r>
            <w:r w:rsidR="00036450" w:rsidRPr="00036450">
              <w:t xml:space="preserve"> </w:t>
            </w:r>
            <w:r>
              <w:t>Telegram developer</w:t>
            </w:r>
          </w:p>
          <w:p w14:paraId="6808CF48" w14:textId="77777777" w:rsidR="00BF2C99" w:rsidRPr="00BF2C99" w:rsidRDefault="00BF2C99" w:rsidP="00BF2C99"/>
          <w:p w14:paraId="668157A6" w14:textId="3504F139" w:rsidR="00036450" w:rsidRDefault="00655B40" w:rsidP="00B359E4">
            <w:pPr>
              <w:pStyle w:val="Date"/>
            </w:pPr>
            <w:r>
              <w:t>2019/01/04</w:t>
            </w:r>
            <w:r w:rsidR="00F51D9A">
              <w:t xml:space="preserve"> </w:t>
            </w:r>
            <w:r w:rsidR="00036450" w:rsidRPr="00036450">
              <w:t>–</w:t>
            </w:r>
            <w:r w:rsidR="00F51D9A">
              <w:t xml:space="preserve">  </w:t>
            </w:r>
            <w:r>
              <w:t>2019/02/01</w:t>
            </w:r>
          </w:p>
          <w:p w14:paraId="19A6D90C" w14:textId="77777777" w:rsidR="00BF2C99" w:rsidRPr="00BF2C99" w:rsidRDefault="00BF2C99" w:rsidP="00BF2C99"/>
          <w:p w14:paraId="279F15B2" w14:textId="30E163D2" w:rsidR="004D3011" w:rsidRDefault="00655B40" w:rsidP="00036450">
            <w:r>
              <w:t>Sebagai pengembang, saya membuat bot untuk melakukan berbagai tugas, mulai dari mengirim pesan otomatis hingga memproses permintaan pengguna, menggunakan berbagai fitur seperti keyboard inline dan markup, serta integrasi dengan layanan eksternal seperti database atau API lainnya. Kemampuan untuk merancang bot yang responsif, aman, dan mudah digunakan sangat penting dalam mengembangkan aplikasi yang sukses di platform Telegram.</w:t>
            </w:r>
            <w:r w:rsidR="00036450" w:rsidRPr="00036450">
              <w:t xml:space="preserve"> </w:t>
            </w:r>
          </w:p>
          <w:sdt>
            <w:sdtPr>
              <w:id w:val="1669594239"/>
              <w:placeholder>
                <w:docPart w:val="CB6FE1C8324D4A4B888FE97FA3938FBD"/>
              </w:placeholder>
              <w:temporary/>
              <w:showingPlcHdr/>
              <w15:appearance w15:val="hidden"/>
            </w:sdtPr>
            <w:sdtEndPr/>
            <w:sdtContent>
              <w:p w14:paraId="1D1012E6" w14:textId="77777777" w:rsidR="00036450" w:rsidRDefault="00180329" w:rsidP="00036450">
                <w:pPr>
                  <w:pStyle w:val="Heading2"/>
                </w:pPr>
                <w:r w:rsidRPr="00036450">
                  <w:rPr>
                    <w:rStyle w:val="Heading2Char"/>
                    <w:b/>
                    <w:bCs/>
                    <w:caps/>
                  </w:rPr>
                  <w:t>SKILLS</w:t>
                </w:r>
              </w:p>
            </w:sdtContent>
          </w:sdt>
          <w:p w14:paraId="0CB1D51A" w14:textId="7E801077" w:rsidR="00036450" w:rsidRPr="004D3011" w:rsidRDefault="00F51D9A" w:rsidP="004D3011">
            <w:pPr>
              <w:rPr>
                <w:color w:val="FFFFFF" w:themeColor="background1"/>
              </w:rPr>
            </w:pPr>
            <w:r>
              <w:rPr>
                <w:noProof/>
                <w:color w:val="FFFFFF" w:themeColor="background1"/>
              </w:rPr>
              <mc:AlternateContent>
                <mc:Choice Requires="wps">
                  <w:drawing>
                    <wp:anchor distT="0" distB="0" distL="114300" distR="114300" simplePos="0" relativeHeight="251659264" behindDoc="0" locked="0" layoutInCell="1" allowOverlap="1" wp14:anchorId="120492EE" wp14:editId="569D487F">
                      <wp:simplePos x="0" y="0"/>
                      <wp:positionH relativeFrom="column">
                        <wp:posOffset>12700</wp:posOffset>
                      </wp:positionH>
                      <wp:positionV relativeFrom="paragraph">
                        <wp:posOffset>67310</wp:posOffset>
                      </wp:positionV>
                      <wp:extent cx="4086225" cy="3371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086225" cy="3371850"/>
                              </a:xfrm>
                              <a:prstGeom prst="rect">
                                <a:avLst/>
                              </a:prstGeom>
                              <a:solidFill>
                                <a:schemeClr val="lt1"/>
                              </a:solidFill>
                              <a:ln w="6350">
                                <a:solidFill>
                                  <a:prstClr val="black"/>
                                </a:solidFill>
                              </a:ln>
                            </wps:spPr>
                            <wps:txbx>
                              <w:txbxContent>
                                <w:p w14:paraId="1CDF3B2E" w14:textId="382C4646" w:rsidR="00F51D9A" w:rsidRDefault="008F66BC" w:rsidP="008F66BC">
                                  <w:pPr>
                                    <w:pStyle w:val="ListParagraph"/>
                                    <w:numPr>
                                      <w:ilvl w:val="0"/>
                                      <w:numId w:val="1"/>
                                    </w:numPr>
                                  </w:pPr>
                                  <w:r>
                                    <w:rPr>
                                      <w:rStyle w:val="Strong"/>
                                    </w:rPr>
                                    <w:t>Pengembangan Web (Frontend)</w:t>
                                  </w:r>
                                  <w:r>
                                    <w:t>:</w:t>
                                  </w:r>
                                </w:p>
                                <w:p w14:paraId="1590B29D" w14:textId="3004AE6B" w:rsidR="008F66BC" w:rsidRDefault="008F66BC" w:rsidP="008F66BC">
                                  <w:pPr>
                                    <w:pStyle w:val="ListParagraph"/>
                                    <w:numPr>
                                      <w:ilvl w:val="0"/>
                                      <w:numId w:val="3"/>
                                    </w:numPr>
                                  </w:pPr>
                                  <w:r>
                                    <w:t>HTML</w:t>
                                  </w:r>
                                </w:p>
                                <w:p w14:paraId="3EA4193C" w14:textId="3FDF96D3" w:rsidR="008F66BC" w:rsidRDefault="008F66BC" w:rsidP="008F66BC">
                                  <w:pPr>
                                    <w:pStyle w:val="ListParagraph"/>
                                    <w:numPr>
                                      <w:ilvl w:val="0"/>
                                      <w:numId w:val="3"/>
                                    </w:numPr>
                                  </w:pPr>
                                  <w:r>
                                    <w:t>CSS (SASS/LESS)</w:t>
                                  </w:r>
                                </w:p>
                                <w:p w14:paraId="7FAA0553" w14:textId="405009EB" w:rsidR="008F66BC" w:rsidRDefault="008F66BC" w:rsidP="008F66BC">
                                  <w:pPr>
                                    <w:pStyle w:val="ListParagraph"/>
                                    <w:numPr>
                                      <w:ilvl w:val="0"/>
                                      <w:numId w:val="3"/>
                                    </w:numPr>
                                  </w:pPr>
                                  <w:r>
                                    <w:t>Javascript</w:t>
                                  </w:r>
                                </w:p>
                                <w:p w14:paraId="59995F5A" w14:textId="7A09BCE6" w:rsidR="008F66BC" w:rsidRDefault="008F66BC" w:rsidP="008F66BC">
                                  <w:pPr>
                                    <w:pStyle w:val="ListParagraph"/>
                                    <w:numPr>
                                      <w:ilvl w:val="0"/>
                                      <w:numId w:val="1"/>
                                    </w:numPr>
                                  </w:pPr>
                                  <w:r>
                                    <w:rPr>
                                      <w:rStyle w:val="Strong"/>
                                    </w:rPr>
                                    <w:t>Pengembangan Web (Backend)</w:t>
                                  </w:r>
                                  <w:r>
                                    <w:t>:</w:t>
                                  </w:r>
                                </w:p>
                                <w:p w14:paraId="62A0B6B8" w14:textId="784B1E0B" w:rsidR="008F66BC" w:rsidRPr="008F66BC" w:rsidRDefault="008F66BC" w:rsidP="008F66BC">
                                  <w:pPr>
                                    <w:pStyle w:val="ListParagraph"/>
                                    <w:numPr>
                                      <w:ilvl w:val="1"/>
                                      <w:numId w:val="1"/>
                                    </w:numPr>
                                    <w:rPr>
                                      <w:rStyle w:val="Strong"/>
                                      <w:b w:val="0"/>
                                      <w:bCs w:val="0"/>
                                    </w:rPr>
                                  </w:pPr>
                                  <w:r>
                                    <w:rPr>
                                      <w:rStyle w:val="Strong"/>
                                    </w:rPr>
                                    <w:t>Python (FLASK/Django)</w:t>
                                  </w:r>
                                </w:p>
                                <w:p w14:paraId="74CC909E" w14:textId="523579C5" w:rsidR="008F66BC" w:rsidRDefault="008F66BC" w:rsidP="008F66BC">
                                  <w:pPr>
                                    <w:pStyle w:val="ListParagraph"/>
                                    <w:numPr>
                                      <w:ilvl w:val="1"/>
                                      <w:numId w:val="1"/>
                                    </w:numPr>
                                  </w:pPr>
                                  <w:r>
                                    <w:t>Database Management (SQL / NoSQL)</w:t>
                                  </w:r>
                                </w:p>
                                <w:p w14:paraId="688D6C15" w14:textId="3EDB7F95" w:rsidR="008F66BC" w:rsidRDefault="008F66BC" w:rsidP="008F66BC">
                                  <w:pPr>
                                    <w:pStyle w:val="ListParagraph"/>
                                    <w:numPr>
                                      <w:ilvl w:val="1"/>
                                      <w:numId w:val="1"/>
                                    </w:numPr>
                                  </w:pPr>
                                  <w:r>
                                    <w:t>RESTful API Development</w:t>
                                  </w:r>
                                </w:p>
                                <w:p w14:paraId="05BA5E75" w14:textId="083752E7" w:rsidR="008F66BC" w:rsidRDefault="008F66BC" w:rsidP="008F66BC">
                                  <w:pPr>
                                    <w:pStyle w:val="ListParagraph"/>
                                    <w:numPr>
                                      <w:ilvl w:val="0"/>
                                      <w:numId w:val="1"/>
                                    </w:numPr>
                                  </w:pPr>
                                  <w:r>
                                    <w:rPr>
                                      <w:rStyle w:val="Strong"/>
                                    </w:rPr>
                                    <w:t>Pengembangan Aplikasi Mobile</w:t>
                                  </w:r>
                                  <w:r>
                                    <w:t>:</w:t>
                                  </w:r>
                                </w:p>
                                <w:p w14:paraId="4D7411BA" w14:textId="4DAE54E6" w:rsidR="008F66BC" w:rsidRDefault="008F66BC" w:rsidP="008F66BC">
                                  <w:pPr>
                                    <w:pStyle w:val="ListParagraph"/>
                                    <w:numPr>
                                      <w:ilvl w:val="1"/>
                                      <w:numId w:val="1"/>
                                    </w:numPr>
                                  </w:pPr>
                                  <w:r>
                                    <w:t>Tkinter (Python)</w:t>
                                  </w:r>
                                </w:p>
                                <w:p w14:paraId="33FBE4C2" w14:textId="4B7CA2B5" w:rsidR="008F66BC" w:rsidRDefault="008F66BC" w:rsidP="008F66BC">
                                  <w:pPr>
                                    <w:pStyle w:val="ListParagraph"/>
                                    <w:numPr>
                                      <w:ilvl w:val="1"/>
                                      <w:numId w:val="1"/>
                                    </w:numPr>
                                  </w:pPr>
                                  <w:r>
                                    <w:t>KivyMD (Python)</w:t>
                                  </w:r>
                                </w:p>
                                <w:p w14:paraId="077AC7FC" w14:textId="52681503" w:rsidR="008F66BC" w:rsidRDefault="008F66BC" w:rsidP="008F66BC">
                                  <w:pPr>
                                    <w:pStyle w:val="ListParagraph"/>
                                    <w:numPr>
                                      <w:ilvl w:val="1"/>
                                      <w:numId w:val="1"/>
                                    </w:numPr>
                                  </w:pPr>
                                  <w:r>
                                    <w:t>Flet (Python)</w:t>
                                  </w:r>
                                </w:p>
                                <w:p w14:paraId="7DFAF45F" w14:textId="71CB098A" w:rsidR="008F66BC" w:rsidRDefault="008F66BC" w:rsidP="008F66BC">
                                  <w:pPr>
                                    <w:pStyle w:val="ListParagraph"/>
                                    <w:numPr>
                                      <w:ilvl w:val="0"/>
                                      <w:numId w:val="1"/>
                                    </w:numPr>
                                  </w:pPr>
                                  <w:r>
                                    <w:rPr>
                                      <w:rStyle w:val="Strong"/>
                                    </w:rPr>
                                    <w:t>Database Management</w:t>
                                  </w:r>
                                  <w:r>
                                    <w:t>:</w:t>
                                  </w:r>
                                </w:p>
                                <w:p w14:paraId="1539E314" w14:textId="7120988A" w:rsidR="008F66BC" w:rsidRDefault="008F66BC" w:rsidP="008F66BC">
                                  <w:pPr>
                                    <w:pStyle w:val="ListParagraph"/>
                                    <w:numPr>
                                      <w:ilvl w:val="1"/>
                                      <w:numId w:val="1"/>
                                    </w:numPr>
                                  </w:pPr>
                                  <w:r>
                                    <w:t>MySQL / PostgreSQL / SQLite</w:t>
                                  </w:r>
                                </w:p>
                                <w:p w14:paraId="0A88C96B" w14:textId="0F91456F" w:rsidR="008F66BC" w:rsidRDefault="008F66BC" w:rsidP="008F66BC">
                                  <w:pPr>
                                    <w:pStyle w:val="ListParagraph"/>
                                    <w:numPr>
                                      <w:ilvl w:val="0"/>
                                      <w:numId w:val="1"/>
                                    </w:numPr>
                                  </w:pPr>
                                  <w:r>
                                    <w:rPr>
                                      <w:rStyle w:val="Strong"/>
                                    </w:rPr>
                                    <w:t>Version Control Systems</w:t>
                                  </w:r>
                                  <w:r>
                                    <w:t>:</w:t>
                                  </w:r>
                                </w:p>
                                <w:p w14:paraId="53215A83" w14:textId="280BBE8C" w:rsidR="008F66BC" w:rsidRPr="008F66BC" w:rsidRDefault="008F66BC" w:rsidP="008F66BC">
                                  <w:pPr>
                                    <w:pStyle w:val="ListParagraph"/>
                                    <w:numPr>
                                      <w:ilvl w:val="1"/>
                                      <w:numId w:val="1"/>
                                    </w:numPr>
                                    <w:rPr>
                                      <w:rStyle w:val="Strong"/>
                                      <w:b w:val="0"/>
                                      <w:bCs w:val="0"/>
                                    </w:rPr>
                                  </w:pPr>
                                  <w:r>
                                    <w:rPr>
                                      <w:rStyle w:val="Strong"/>
                                    </w:rPr>
                                    <w:t>Git</w:t>
                                  </w:r>
                                </w:p>
                                <w:p w14:paraId="6599D022" w14:textId="41FC8691" w:rsidR="008F66BC" w:rsidRDefault="008F66BC" w:rsidP="008F66BC">
                                  <w:pPr>
                                    <w:pStyle w:val="ListParagraph"/>
                                    <w:numPr>
                                      <w:ilvl w:val="0"/>
                                      <w:numId w:val="1"/>
                                    </w:numPr>
                                  </w:pPr>
                                  <w:r>
                                    <w:rPr>
                                      <w:rStyle w:val="Strong"/>
                                    </w:rPr>
                                    <w:t>Deployment &amp; Hosting</w:t>
                                  </w:r>
                                  <w:r>
                                    <w:t>:</w:t>
                                  </w:r>
                                </w:p>
                                <w:p w14:paraId="0FC33422" w14:textId="00B9AD01" w:rsidR="008F66BC" w:rsidRPr="008F66BC" w:rsidRDefault="008F66BC" w:rsidP="008F66BC">
                                  <w:pPr>
                                    <w:pStyle w:val="ListParagraph"/>
                                    <w:numPr>
                                      <w:ilvl w:val="1"/>
                                      <w:numId w:val="1"/>
                                    </w:numPr>
                                    <w:rPr>
                                      <w:rStyle w:val="Strong"/>
                                      <w:b w:val="0"/>
                                      <w:bCs w:val="0"/>
                                    </w:rPr>
                                  </w:pPr>
                                  <w:r>
                                    <w:rPr>
                                      <w:rStyle w:val="Strong"/>
                                    </w:rPr>
                                    <w:t>Heroku</w:t>
                                  </w:r>
                                </w:p>
                                <w:p w14:paraId="6E2EA041" w14:textId="0D6BB336" w:rsidR="008F66BC" w:rsidRPr="008F66BC" w:rsidRDefault="008F66BC" w:rsidP="008F66BC">
                                  <w:pPr>
                                    <w:pStyle w:val="ListParagraph"/>
                                    <w:numPr>
                                      <w:ilvl w:val="1"/>
                                      <w:numId w:val="1"/>
                                    </w:numPr>
                                    <w:rPr>
                                      <w:rStyle w:val="Strong"/>
                                      <w:b w:val="0"/>
                                      <w:bCs w:val="0"/>
                                    </w:rPr>
                                  </w:pPr>
                                  <w:r>
                                    <w:rPr>
                                      <w:rStyle w:val="Strong"/>
                                    </w:rPr>
                                    <w:t>Pythonanywhare</w:t>
                                  </w:r>
                                </w:p>
                                <w:p w14:paraId="355AB49F" w14:textId="77775F5B" w:rsidR="008F66BC" w:rsidRPr="008F66BC" w:rsidRDefault="008F66BC" w:rsidP="008F66BC">
                                  <w:pPr>
                                    <w:pStyle w:val="ListParagraph"/>
                                    <w:numPr>
                                      <w:ilvl w:val="1"/>
                                      <w:numId w:val="1"/>
                                    </w:numPr>
                                    <w:rPr>
                                      <w:rStyle w:val="Strong"/>
                                      <w:b w:val="0"/>
                                      <w:bCs w:val="0"/>
                                    </w:rPr>
                                  </w:pPr>
                                  <w:r>
                                    <w:rPr>
                                      <w:rStyle w:val="Strong"/>
                                    </w:rPr>
                                    <w:t>Azure</w:t>
                                  </w:r>
                                </w:p>
                                <w:p w14:paraId="1F42C046" w14:textId="68680129" w:rsidR="008F66BC" w:rsidRPr="008F66BC" w:rsidRDefault="008F66BC" w:rsidP="008F66BC">
                                  <w:pPr>
                                    <w:pStyle w:val="ListParagraph"/>
                                    <w:numPr>
                                      <w:ilvl w:val="1"/>
                                      <w:numId w:val="1"/>
                                    </w:numPr>
                                    <w:rPr>
                                      <w:rStyle w:val="Strong"/>
                                      <w:b w:val="0"/>
                                      <w:bCs w:val="0"/>
                                    </w:rPr>
                                  </w:pPr>
                                  <w:r>
                                    <w:rPr>
                                      <w:rStyle w:val="Strong"/>
                                    </w:rPr>
                                    <w:t>Google Cloud</w:t>
                                  </w:r>
                                </w:p>
                                <w:p w14:paraId="79017295" w14:textId="33A53F6A" w:rsidR="008F66BC" w:rsidRPr="008F66BC" w:rsidRDefault="008F66BC" w:rsidP="008F66BC">
                                  <w:pPr>
                                    <w:pStyle w:val="ListParagraph"/>
                                    <w:numPr>
                                      <w:ilvl w:val="1"/>
                                      <w:numId w:val="1"/>
                                    </w:numPr>
                                    <w:rPr>
                                      <w:rStyle w:val="Strong"/>
                                      <w:b w:val="0"/>
                                      <w:bCs w:val="0"/>
                                    </w:rPr>
                                  </w:pPr>
                                  <w:r>
                                    <w:rPr>
                                      <w:rStyle w:val="Strong"/>
                                    </w:rPr>
                                    <w:t>AWS (Amazon Web Services)</w:t>
                                  </w:r>
                                </w:p>
                                <w:p w14:paraId="657E8D4A" w14:textId="0FD3D9F3" w:rsidR="008F66BC" w:rsidRDefault="008F66BC" w:rsidP="008F66BC">
                                  <w:pPr>
                                    <w:pStyle w:val="ListParagraph"/>
                                    <w:numPr>
                                      <w:ilvl w:val="1"/>
                                      <w:numId w:val="1"/>
                                    </w:numPr>
                                  </w:pPr>
                                  <w:r>
                                    <w:rPr>
                                      <w:rStyle w:val="Strong"/>
                                    </w:rPr>
                                    <w:t>Nginx</w:t>
                                  </w:r>
                                </w:p>
                                <w:p w14:paraId="240036D8" w14:textId="1352F5DD" w:rsidR="00F51D9A" w:rsidRDefault="00F51D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492EE" id="_x0000_t202" coordsize="21600,21600" o:spt="202" path="m,l,21600r21600,l21600,xe">
                      <v:stroke joinstyle="miter"/>
                      <v:path gradientshapeok="t" o:connecttype="rect"/>
                    </v:shapetype>
                    <v:shape id="Text Box 1" o:spid="_x0000_s1026" type="#_x0000_t202" style="position:absolute;margin-left:1pt;margin-top:5.3pt;width:321.7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" fillcolor="white [3201]" strokeweight=".5pt">
                      <v:textbox>
                        <w:txbxContent>
                          <w:p w14:paraId="1CDF3B2E" w14:textId="382C4646" w:rsidR="00F51D9A" w:rsidRDefault="008F66BC" w:rsidP="008F66BC">
                            <w:pPr>
                              <w:pStyle w:val="ListParagraph"/>
                              <w:numPr>
                                <w:ilvl w:val="0"/>
                                <w:numId w:val="1"/>
                              </w:numPr>
                            </w:pPr>
                            <w:proofErr w:type="spellStart"/>
                            <w:r>
                              <w:rPr>
                                <w:rStyle w:val="Strong"/>
                              </w:rPr>
                              <w:t>Pengembangan</w:t>
                            </w:r>
                            <w:proofErr w:type="spellEnd"/>
                            <w:r>
                              <w:rPr>
                                <w:rStyle w:val="Strong"/>
                              </w:rPr>
                              <w:t xml:space="preserve"> Web (Frontend)</w:t>
                            </w:r>
                            <w:r>
                              <w:t>:</w:t>
                            </w:r>
                          </w:p>
                          <w:p w14:paraId="1590B29D" w14:textId="3004AE6B" w:rsidR="008F66BC" w:rsidRDefault="008F66BC" w:rsidP="008F66BC">
                            <w:pPr>
                              <w:pStyle w:val="ListParagraph"/>
                              <w:numPr>
                                <w:ilvl w:val="0"/>
                                <w:numId w:val="3"/>
                              </w:numPr>
                            </w:pPr>
                            <w:r>
                              <w:t>HTML</w:t>
                            </w:r>
                          </w:p>
                          <w:p w14:paraId="3EA4193C" w14:textId="3FDF96D3" w:rsidR="008F66BC" w:rsidRDefault="008F66BC" w:rsidP="008F66BC">
                            <w:pPr>
                              <w:pStyle w:val="ListParagraph"/>
                              <w:numPr>
                                <w:ilvl w:val="0"/>
                                <w:numId w:val="3"/>
                              </w:numPr>
                            </w:pPr>
                            <w:r>
                              <w:t>CSS (SASS/LESS)</w:t>
                            </w:r>
                          </w:p>
                          <w:p w14:paraId="7FAA0553" w14:textId="405009EB" w:rsidR="008F66BC" w:rsidRDefault="008F66BC" w:rsidP="008F66BC">
                            <w:pPr>
                              <w:pStyle w:val="ListParagraph"/>
                              <w:numPr>
                                <w:ilvl w:val="0"/>
                                <w:numId w:val="3"/>
                              </w:numPr>
                            </w:pPr>
                            <w:proofErr w:type="spellStart"/>
                            <w:r>
                              <w:t>Javascript</w:t>
                            </w:r>
                            <w:proofErr w:type="spellEnd"/>
                          </w:p>
                          <w:p w14:paraId="59995F5A" w14:textId="7A09BCE6" w:rsidR="008F66BC" w:rsidRDefault="008F66BC" w:rsidP="008F66BC">
                            <w:pPr>
                              <w:pStyle w:val="ListParagraph"/>
                              <w:numPr>
                                <w:ilvl w:val="0"/>
                                <w:numId w:val="1"/>
                              </w:numPr>
                            </w:pPr>
                            <w:proofErr w:type="spellStart"/>
                            <w:r>
                              <w:rPr>
                                <w:rStyle w:val="Strong"/>
                              </w:rPr>
                              <w:t>Pengembangan</w:t>
                            </w:r>
                            <w:proofErr w:type="spellEnd"/>
                            <w:r>
                              <w:rPr>
                                <w:rStyle w:val="Strong"/>
                              </w:rPr>
                              <w:t xml:space="preserve"> Web (Backend)</w:t>
                            </w:r>
                            <w:r>
                              <w:t>:</w:t>
                            </w:r>
                          </w:p>
                          <w:p w14:paraId="62A0B6B8" w14:textId="784B1E0B" w:rsidR="008F66BC" w:rsidRPr="008F66BC" w:rsidRDefault="008F66BC" w:rsidP="008F66BC">
                            <w:pPr>
                              <w:pStyle w:val="ListParagraph"/>
                              <w:numPr>
                                <w:ilvl w:val="1"/>
                                <w:numId w:val="1"/>
                              </w:numPr>
                              <w:rPr>
                                <w:rStyle w:val="Strong"/>
                                <w:b w:val="0"/>
                                <w:bCs w:val="0"/>
                              </w:rPr>
                            </w:pPr>
                            <w:r>
                              <w:rPr>
                                <w:rStyle w:val="Strong"/>
                              </w:rPr>
                              <w:t>Python (FLASK/Django)</w:t>
                            </w:r>
                          </w:p>
                          <w:p w14:paraId="74CC909E" w14:textId="523579C5" w:rsidR="008F66BC" w:rsidRDefault="008F66BC" w:rsidP="008F66BC">
                            <w:pPr>
                              <w:pStyle w:val="ListParagraph"/>
                              <w:numPr>
                                <w:ilvl w:val="1"/>
                                <w:numId w:val="1"/>
                              </w:numPr>
                            </w:pPr>
                            <w:r>
                              <w:t>Database Management (SQL / NoSQL)</w:t>
                            </w:r>
                          </w:p>
                          <w:p w14:paraId="688D6C15" w14:textId="3EDB7F95" w:rsidR="008F66BC" w:rsidRDefault="008F66BC" w:rsidP="008F66BC">
                            <w:pPr>
                              <w:pStyle w:val="ListParagraph"/>
                              <w:numPr>
                                <w:ilvl w:val="1"/>
                                <w:numId w:val="1"/>
                              </w:numPr>
                            </w:pPr>
                            <w:r>
                              <w:t>RESTful API Development</w:t>
                            </w:r>
                          </w:p>
                          <w:p w14:paraId="05BA5E75" w14:textId="083752E7" w:rsidR="008F66BC" w:rsidRDefault="008F66BC" w:rsidP="008F66BC">
                            <w:pPr>
                              <w:pStyle w:val="ListParagraph"/>
                              <w:numPr>
                                <w:ilvl w:val="0"/>
                                <w:numId w:val="1"/>
                              </w:numPr>
                            </w:pPr>
                            <w:proofErr w:type="spellStart"/>
                            <w:r>
                              <w:rPr>
                                <w:rStyle w:val="Strong"/>
                              </w:rPr>
                              <w:t>Pengembangan</w:t>
                            </w:r>
                            <w:proofErr w:type="spellEnd"/>
                            <w:r>
                              <w:rPr>
                                <w:rStyle w:val="Strong"/>
                              </w:rPr>
                              <w:t xml:space="preserve"> </w:t>
                            </w:r>
                            <w:proofErr w:type="spellStart"/>
                            <w:r>
                              <w:rPr>
                                <w:rStyle w:val="Strong"/>
                              </w:rPr>
                              <w:t>Aplikasi</w:t>
                            </w:r>
                            <w:proofErr w:type="spellEnd"/>
                            <w:r>
                              <w:rPr>
                                <w:rStyle w:val="Strong"/>
                              </w:rPr>
                              <w:t xml:space="preserve"> Mobile</w:t>
                            </w:r>
                            <w:r>
                              <w:t>:</w:t>
                            </w:r>
                          </w:p>
                          <w:p w14:paraId="4D7411BA" w14:textId="4DAE54E6" w:rsidR="008F66BC" w:rsidRDefault="008F66BC" w:rsidP="008F66BC">
                            <w:pPr>
                              <w:pStyle w:val="ListParagraph"/>
                              <w:numPr>
                                <w:ilvl w:val="1"/>
                                <w:numId w:val="1"/>
                              </w:numPr>
                            </w:pPr>
                            <w:proofErr w:type="spellStart"/>
                            <w:r>
                              <w:t>Tkinter</w:t>
                            </w:r>
                            <w:proofErr w:type="spellEnd"/>
                            <w:r>
                              <w:t xml:space="preserve"> (Python)</w:t>
                            </w:r>
                          </w:p>
                          <w:p w14:paraId="33FBE4C2" w14:textId="4B7CA2B5" w:rsidR="008F66BC" w:rsidRDefault="008F66BC" w:rsidP="008F66BC">
                            <w:pPr>
                              <w:pStyle w:val="ListParagraph"/>
                              <w:numPr>
                                <w:ilvl w:val="1"/>
                                <w:numId w:val="1"/>
                              </w:numPr>
                            </w:pPr>
                            <w:proofErr w:type="spellStart"/>
                            <w:r>
                              <w:t>KivyMD</w:t>
                            </w:r>
                            <w:proofErr w:type="spellEnd"/>
                            <w:r>
                              <w:t xml:space="preserve"> (Python)</w:t>
                            </w:r>
                          </w:p>
                          <w:p w14:paraId="077AC7FC" w14:textId="52681503" w:rsidR="008F66BC" w:rsidRDefault="008F66BC" w:rsidP="008F66BC">
                            <w:pPr>
                              <w:pStyle w:val="ListParagraph"/>
                              <w:numPr>
                                <w:ilvl w:val="1"/>
                                <w:numId w:val="1"/>
                              </w:numPr>
                            </w:pPr>
                            <w:proofErr w:type="spellStart"/>
                            <w:r>
                              <w:t>Flet</w:t>
                            </w:r>
                            <w:proofErr w:type="spellEnd"/>
                            <w:r>
                              <w:t xml:space="preserve"> (Python)</w:t>
                            </w:r>
                          </w:p>
                          <w:p w14:paraId="7DFAF45F" w14:textId="71CB098A" w:rsidR="008F66BC" w:rsidRDefault="008F66BC" w:rsidP="008F66BC">
                            <w:pPr>
                              <w:pStyle w:val="ListParagraph"/>
                              <w:numPr>
                                <w:ilvl w:val="0"/>
                                <w:numId w:val="1"/>
                              </w:numPr>
                            </w:pPr>
                            <w:r>
                              <w:rPr>
                                <w:rStyle w:val="Strong"/>
                              </w:rPr>
                              <w:t>Database Management</w:t>
                            </w:r>
                            <w:r>
                              <w:t>:</w:t>
                            </w:r>
                          </w:p>
                          <w:p w14:paraId="1539E314" w14:textId="7120988A" w:rsidR="008F66BC" w:rsidRDefault="008F66BC" w:rsidP="008F66BC">
                            <w:pPr>
                              <w:pStyle w:val="ListParagraph"/>
                              <w:numPr>
                                <w:ilvl w:val="1"/>
                                <w:numId w:val="1"/>
                              </w:numPr>
                            </w:pPr>
                            <w:r>
                              <w:t>MySQL / PostgreSQL / SQLite</w:t>
                            </w:r>
                          </w:p>
                          <w:p w14:paraId="0A88C96B" w14:textId="0F91456F" w:rsidR="008F66BC" w:rsidRDefault="008F66BC" w:rsidP="008F66BC">
                            <w:pPr>
                              <w:pStyle w:val="ListParagraph"/>
                              <w:numPr>
                                <w:ilvl w:val="0"/>
                                <w:numId w:val="1"/>
                              </w:numPr>
                            </w:pPr>
                            <w:r>
                              <w:rPr>
                                <w:rStyle w:val="Strong"/>
                              </w:rPr>
                              <w:t>Version Control Systems</w:t>
                            </w:r>
                            <w:r>
                              <w:t>:</w:t>
                            </w:r>
                          </w:p>
                          <w:p w14:paraId="53215A83" w14:textId="280BBE8C" w:rsidR="008F66BC" w:rsidRPr="008F66BC" w:rsidRDefault="008F66BC" w:rsidP="008F66BC">
                            <w:pPr>
                              <w:pStyle w:val="ListParagraph"/>
                              <w:numPr>
                                <w:ilvl w:val="1"/>
                                <w:numId w:val="1"/>
                              </w:numPr>
                              <w:rPr>
                                <w:rStyle w:val="Strong"/>
                                <w:b w:val="0"/>
                                <w:bCs w:val="0"/>
                              </w:rPr>
                            </w:pPr>
                            <w:r>
                              <w:rPr>
                                <w:rStyle w:val="Strong"/>
                              </w:rPr>
                              <w:t>Git</w:t>
                            </w:r>
                          </w:p>
                          <w:p w14:paraId="6599D022" w14:textId="41FC8691" w:rsidR="008F66BC" w:rsidRDefault="008F66BC" w:rsidP="008F66BC">
                            <w:pPr>
                              <w:pStyle w:val="ListParagraph"/>
                              <w:numPr>
                                <w:ilvl w:val="0"/>
                                <w:numId w:val="1"/>
                              </w:numPr>
                            </w:pPr>
                            <w:r>
                              <w:rPr>
                                <w:rStyle w:val="Strong"/>
                              </w:rPr>
                              <w:t>Deployment &amp; Hosting</w:t>
                            </w:r>
                            <w:r>
                              <w:t>:</w:t>
                            </w:r>
                          </w:p>
                          <w:p w14:paraId="0FC33422" w14:textId="00B9AD01" w:rsidR="008F66BC" w:rsidRPr="008F66BC" w:rsidRDefault="008F66BC" w:rsidP="008F66BC">
                            <w:pPr>
                              <w:pStyle w:val="ListParagraph"/>
                              <w:numPr>
                                <w:ilvl w:val="1"/>
                                <w:numId w:val="1"/>
                              </w:numPr>
                              <w:rPr>
                                <w:rStyle w:val="Strong"/>
                                <w:b w:val="0"/>
                                <w:bCs w:val="0"/>
                              </w:rPr>
                            </w:pPr>
                            <w:r>
                              <w:rPr>
                                <w:rStyle w:val="Strong"/>
                              </w:rPr>
                              <w:t>Heroku</w:t>
                            </w:r>
                          </w:p>
                          <w:p w14:paraId="6E2EA041" w14:textId="0D6BB336" w:rsidR="008F66BC" w:rsidRPr="008F66BC" w:rsidRDefault="008F66BC" w:rsidP="008F66BC">
                            <w:pPr>
                              <w:pStyle w:val="ListParagraph"/>
                              <w:numPr>
                                <w:ilvl w:val="1"/>
                                <w:numId w:val="1"/>
                              </w:numPr>
                              <w:rPr>
                                <w:rStyle w:val="Strong"/>
                                <w:b w:val="0"/>
                                <w:bCs w:val="0"/>
                              </w:rPr>
                            </w:pPr>
                            <w:proofErr w:type="spellStart"/>
                            <w:r>
                              <w:rPr>
                                <w:rStyle w:val="Strong"/>
                              </w:rPr>
                              <w:t>Pythonanywhare</w:t>
                            </w:r>
                            <w:proofErr w:type="spellEnd"/>
                          </w:p>
                          <w:p w14:paraId="355AB49F" w14:textId="77775F5B" w:rsidR="008F66BC" w:rsidRPr="008F66BC" w:rsidRDefault="008F66BC" w:rsidP="008F66BC">
                            <w:pPr>
                              <w:pStyle w:val="ListParagraph"/>
                              <w:numPr>
                                <w:ilvl w:val="1"/>
                                <w:numId w:val="1"/>
                              </w:numPr>
                              <w:rPr>
                                <w:rStyle w:val="Strong"/>
                                <w:b w:val="0"/>
                                <w:bCs w:val="0"/>
                              </w:rPr>
                            </w:pPr>
                            <w:r>
                              <w:rPr>
                                <w:rStyle w:val="Strong"/>
                              </w:rPr>
                              <w:t>Azure</w:t>
                            </w:r>
                          </w:p>
                          <w:p w14:paraId="1F42C046" w14:textId="68680129" w:rsidR="008F66BC" w:rsidRPr="008F66BC" w:rsidRDefault="008F66BC" w:rsidP="008F66BC">
                            <w:pPr>
                              <w:pStyle w:val="ListParagraph"/>
                              <w:numPr>
                                <w:ilvl w:val="1"/>
                                <w:numId w:val="1"/>
                              </w:numPr>
                              <w:rPr>
                                <w:rStyle w:val="Strong"/>
                                <w:b w:val="0"/>
                                <w:bCs w:val="0"/>
                              </w:rPr>
                            </w:pPr>
                            <w:r>
                              <w:rPr>
                                <w:rStyle w:val="Strong"/>
                              </w:rPr>
                              <w:t>Google Cloud</w:t>
                            </w:r>
                          </w:p>
                          <w:p w14:paraId="79017295" w14:textId="33A53F6A" w:rsidR="008F66BC" w:rsidRPr="008F66BC" w:rsidRDefault="008F66BC" w:rsidP="008F66BC">
                            <w:pPr>
                              <w:pStyle w:val="ListParagraph"/>
                              <w:numPr>
                                <w:ilvl w:val="1"/>
                                <w:numId w:val="1"/>
                              </w:numPr>
                              <w:rPr>
                                <w:rStyle w:val="Strong"/>
                                <w:b w:val="0"/>
                                <w:bCs w:val="0"/>
                              </w:rPr>
                            </w:pPr>
                            <w:r>
                              <w:rPr>
                                <w:rStyle w:val="Strong"/>
                              </w:rPr>
                              <w:t>AWS (Amazon Web Services)</w:t>
                            </w:r>
                          </w:p>
                          <w:p w14:paraId="657E8D4A" w14:textId="0FD3D9F3" w:rsidR="008F66BC" w:rsidRDefault="008F66BC" w:rsidP="008F66BC">
                            <w:pPr>
                              <w:pStyle w:val="ListParagraph"/>
                              <w:numPr>
                                <w:ilvl w:val="1"/>
                                <w:numId w:val="1"/>
                              </w:numPr>
                            </w:pPr>
                            <w:r>
                              <w:rPr>
                                <w:rStyle w:val="Strong"/>
                              </w:rPr>
                              <w:t>Nginx</w:t>
                            </w:r>
                          </w:p>
                          <w:p w14:paraId="240036D8" w14:textId="1352F5DD" w:rsidR="00F51D9A" w:rsidRDefault="00F51D9A"/>
                        </w:txbxContent>
                      </v:textbox>
                    </v:shape>
                  </w:pict>
                </mc:Fallback>
              </mc:AlternateContent>
            </w:r>
          </w:p>
        </w:tc>
      </w:tr>
    </w:tbl>
    <w:p w14:paraId="16B3A15D" w14:textId="77777777" w:rsidR="0043117B" w:rsidRDefault="0051681E"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0834" w14:textId="77777777" w:rsidR="00655B40" w:rsidRDefault="00655B40" w:rsidP="000C45FF">
      <w:r>
        <w:separator/>
      </w:r>
    </w:p>
  </w:endnote>
  <w:endnote w:type="continuationSeparator" w:id="0">
    <w:p w14:paraId="1E7B5355" w14:textId="77777777" w:rsidR="00655B40" w:rsidRDefault="00655B4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59E5" w14:textId="77777777" w:rsidR="00655B40" w:rsidRDefault="00655B40" w:rsidP="000C45FF">
      <w:r>
        <w:separator/>
      </w:r>
    </w:p>
  </w:footnote>
  <w:footnote w:type="continuationSeparator" w:id="0">
    <w:p w14:paraId="33CB03D6" w14:textId="77777777" w:rsidR="00655B40" w:rsidRDefault="00655B4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C808" w14:textId="77777777" w:rsidR="000C45FF" w:rsidRDefault="000C45FF">
    <w:pPr>
      <w:pStyle w:val="Header"/>
    </w:pPr>
    <w:r>
      <w:rPr>
        <w:noProof/>
      </w:rPr>
      <w:drawing>
        <wp:anchor distT="0" distB="0" distL="114300" distR="114300" simplePos="0" relativeHeight="251658240" behindDoc="1" locked="0" layoutInCell="1" allowOverlap="1" wp14:anchorId="51762D2A" wp14:editId="3DAF74C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4B2"/>
    <w:multiLevelType w:val="hybridMultilevel"/>
    <w:tmpl w:val="A1DCE65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21B56E9"/>
    <w:multiLevelType w:val="hybridMultilevel"/>
    <w:tmpl w:val="DCC655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6269EC"/>
    <w:multiLevelType w:val="hybridMultilevel"/>
    <w:tmpl w:val="A508AB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EE3964"/>
    <w:multiLevelType w:val="hybridMultilevel"/>
    <w:tmpl w:val="ED78D4F8"/>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11119D"/>
    <w:multiLevelType w:val="hybridMultilevel"/>
    <w:tmpl w:val="DB6689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137A9E"/>
    <w:multiLevelType w:val="hybridMultilevel"/>
    <w:tmpl w:val="C82E2F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1603559"/>
    <w:multiLevelType w:val="hybridMultilevel"/>
    <w:tmpl w:val="8ACC3C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F074FB"/>
    <w:multiLevelType w:val="hybridMultilevel"/>
    <w:tmpl w:val="2A28B2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40"/>
    <w:rsid w:val="000271D7"/>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416FD"/>
    <w:rsid w:val="0037121F"/>
    <w:rsid w:val="003910D8"/>
    <w:rsid w:val="003A6B7D"/>
    <w:rsid w:val="003B06CA"/>
    <w:rsid w:val="004071FC"/>
    <w:rsid w:val="00445947"/>
    <w:rsid w:val="004813B3"/>
    <w:rsid w:val="00496591"/>
    <w:rsid w:val="004C63E4"/>
    <w:rsid w:val="004D3011"/>
    <w:rsid w:val="0051681E"/>
    <w:rsid w:val="005262AC"/>
    <w:rsid w:val="005E39D5"/>
    <w:rsid w:val="00600670"/>
    <w:rsid w:val="0062123A"/>
    <w:rsid w:val="00646E75"/>
    <w:rsid w:val="00655B40"/>
    <w:rsid w:val="00671EF8"/>
    <w:rsid w:val="006771D0"/>
    <w:rsid w:val="006C16D2"/>
    <w:rsid w:val="00715FCB"/>
    <w:rsid w:val="00743101"/>
    <w:rsid w:val="00764C9F"/>
    <w:rsid w:val="007775E1"/>
    <w:rsid w:val="007867A0"/>
    <w:rsid w:val="007927F5"/>
    <w:rsid w:val="00802CA0"/>
    <w:rsid w:val="008F66BC"/>
    <w:rsid w:val="009260CD"/>
    <w:rsid w:val="00940A66"/>
    <w:rsid w:val="00952C25"/>
    <w:rsid w:val="00A2118D"/>
    <w:rsid w:val="00AD0A50"/>
    <w:rsid w:val="00AD76E2"/>
    <w:rsid w:val="00B20152"/>
    <w:rsid w:val="00B359E4"/>
    <w:rsid w:val="00B57D98"/>
    <w:rsid w:val="00B70850"/>
    <w:rsid w:val="00BF2C99"/>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51D9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2B90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8F66BC"/>
    <w:pPr>
      <w:ind w:left="720"/>
      <w:contextualSpacing/>
    </w:pPr>
  </w:style>
  <w:style w:type="character" w:styleId="Strong">
    <w:name w:val="Strong"/>
    <w:basedOn w:val="DefaultParagraphFont"/>
    <w:uiPriority w:val="22"/>
    <w:qFormat/>
    <w:rsid w:val="008F6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ssm\AppData\Local\Microsoft\Office\16.0\DTS\en-US%7bB0F25D90-A851-4D84-87DF-2DBE659B762C%7d\%7b5AD61081-DAC2-4D6F-9A2C-741689D5930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BD040CDEA049BFB32186157A80BB10"/>
        <w:category>
          <w:name w:val="General"/>
          <w:gallery w:val="placeholder"/>
        </w:category>
        <w:types>
          <w:type w:val="bbPlcHdr"/>
        </w:types>
        <w:behaviors>
          <w:behavior w:val="content"/>
        </w:behaviors>
        <w:guid w:val="{66C3DEED-85FA-4383-803A-D2729F127E9A}"/>
      </w:docPartPr>
      <w:docPartBody>
        <w:p w:rsidR="00743255" w:rsidRDefault="00743255">
          <w:pPr>
            <w:pStyle w:val="05BD040CDEA049BFB32186157A80BB10"/>
          </w:pPr>
          <w:r w:rsidRPr="00D5459D">
            <w:t>Profile</w:t>
          </w:r>
        </w:p>
      </w:docPartBody>
    </w:docPart>
    <w:docPart>
      <w:docPartPr>
        <w:name w:val="984DB5AC632B4B38AC2B47DF994F63BC"/>
        <w:category>
          <w:name w:val="General"/>
          <w:gallery w:val="placeholder"/>
        </w:category>
        <w:types>
          <w:type w:val="bbPlcHdr"/>
        </w:types>
        <w:behaviors>
          <w:behavior w:val="content"/>
        </w:behaviors>
        <w:guid w:val="{1A7770D4-9BDB-4A24-908D-E71ED3359F9A}"/>
      </w:docPartPr>
      <w:docPartBody>
        <w:p w:rsidR="00743255" w:rsidRDefault="00743255">
          <w:pPr>
            <w:pStyle w:val="984DB5AC632B4B38AC2B47DF994F63BC"/>
          </w:pPr>
          <w:r w:rsidRPr="00CB0055">
            <w:t>Contact</w:t>
          </w:r>
        </w:p>
      </w:docPartBody>
    </w:docPart>
    <w:docPart>
      <w:docPartPr>
        <w:name w:val="4F703F0B4CA043409A415F2BAF89C455"/>
        <w:category>
          <w:name w:val="General"/>
          <w:gallery w:val="placeholder"/>
        </w:category>
        <w:types>
          <w:type w:val="bbPlcHdr"/>
        </w:types>
        <w:behaviors>
          <w:behavior w:val="content"/>
        </w:behaviors>
        <w:guid w:val="{F60A03E7-0AE0-4112-BFE5-CF5E308CC15B}"/>
      </w:docPartPr>
      <w:docPartBody>
        <w:p w:rsidR="00743255" w:rsidRDefault="00743255">
          <w:pPr>
            <w:pStyle w:val="4F703F0B4CA043409A415F2BAF89C455"/>
          </w:pPr>
          <w:r w:rsidRPr="004D3011">
            <w:t>PHONE:</w:t>
          </w:r>
        </w:p>
      </w:docPartBody>
    </w:docPart>
    <w:docPart>
      <w:docPartPr>
        <w:name w:val="9AA77370DD7F4904B0DAB6C75082E7D1"/>
        <w:category>
          <w:name w:val="General"/>
          <w:gallery w:val="placeholder"/>
        </w:category>
        <w:types>
          <w:type w:val="bbPlcHdr"/>
        </w:types>
        <w:behaviors>
          <w:behavior w:val="content"/>
        </w:behaviors>
        <w:guid w:val="{ADAC029F-A993-405B-B459-86A5F34FB401}"/>
      </w:docPartPr>
      <w:docPartBody>
        <w:p w:rsidR="00743255" w:rsidRDefault="00743255">
          <w:pPr>
            <w:pStyle w:val="9AA77370DD7F4904B0DAB6C75082E7D1"/>
          </w:pPr>
          <w:r w:rsidRPr="004D3011">
            <w:t>WEBSITE:</w:t>
          </w:r>
        </w:p>
      </w:docPartBody>
    </w:docPart>
    <w:docPart>
      <w:docPartPr>
        <w:name w:val="1E0C2377BE56490994DC14DFAC72A0B4"/>
        <w:category>
          <w:name w:val="General"/>
          <w:gallery w:val="placeholder"/>
        </w:category>
        <w:types>
          <w:type w:val="bbPlcHdr"/>
        </w:types>
        <w:behaviors>
          <w:behavior w:val="content"/>
        </w:behaviors>
        <w:guid w:val="{FB46BE73-786B-45F3-B585-D938DCF43967}"/>
      </w:docPartPr>
      <w:docPartBody>
        <w:p w:rsidR="00743255" w:rsidRDefault="00743255">
          <w:pPr>
            <w:pStyle w:val="1E0C2377BE56490994DC14DFAC72A0B4"/>
          </w:pPr>
          <w:r w:rsidRPr="004D3011">
            <w:t>EMAIL:</w:t>
          </w:r>
        </w:p>
      </w:docPartBody>
    </w:docPart>
    <w:docPart>
      <w:docPartPr>
        <w:name w:val="62029021CED8486FB8E4156984F26FCF"/>
        <w:category>
          <w:name w:val="General"/>
          <w:gallery w:val="placeholder"/>
        </w:category>
        <w:types>
          <w:type w:val="bbPlcHdr"/>
        </w:types>
        <w:behaviors>
          <w:behavior w:val="content"/>
        </w:behaviors>
        <w:guid w:val="{E78CBEFA-D9A8-46CA-AB65-F7DC96D899BD}"/>
      </w:docPartPr>
      <w:docPartBody>
        <w:p w:rsidR="00743255" w:rsidRDefault="00743255">
          <w:pPr>
            <w:pStyle w:val="62029021CED8486FB8E4156984F26FCF"/>
          </w:pPr>
          <w:r w:rsidRPr="00036450">
            <w:t>EDUCATION</w:t>
          </w:r>
        </w:p>
      </w:docPartBody>
    </w:docPart>
    <w:docPart>
      <w:docPartPr>
        <w:name w:val="97D4998A19134BC9B13DDC26E6E59CF8"/>
        <w:category>
          <w:name w:val="General"/>
          <w:gallery w:val="placeholder"/>
        </w:category>
        <w:types>
          <w:type w:val="bbPlcHdr"/>
        </w:types>
        <w:behaviors>
          <w:behavior w:val="content"/>
        </w:behaviors>
        <w:guid w:val="{1A268F5F-DC64-4C83-BC67-3880DE67BF38}"/>
      </w:docPartPr>
      <w:docPartBody>
        <w:p w:rsidR="00743255" w:rsidRDefault="00743255">
          <w:pPr>
            <w:pStyle w:val="97D4998A19134BC9B13DDC26E6E59CF8"/>
          </w:pPr>
          <w:r w:rsidRPr="00036450">
            <w:t>WORK EXPERIENCE</w:t>
          </w:r>
        </w:p>
      </w:docPartBody>
    </w:docPart>
    <w:docPart>
      <w:docPartPr>
        <w:name w:val="CB6FE1C8324D4A4B888FE97FA3938FBD"/>
        <w:category>
          <w:name w:val="General"/>
          <w:gallery w:val="placeholder"/>
        </w:category>
        <w:types>
          <w:type w:val="bbPlcHdr"/>
        </w:types>
        <w:behaviors>
          <w:behavior w:val="content"/>
        </w:behaviors>
        <w:guid w:val="{C779E269-6225-414C-BF6F-F0A475AD555F}"/>
      </w:docPartPr>
      <w:docPartBody>
        <w:p w:rsidR="00743255" w:rsidRDefault="00743255">
          <w:pPr>
            <w:pStyle w:val="CB6FE1C8324D4A4B888FE97FA3938FB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55"/>
    <w:rsid w:val="007432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D040CDEA049BFB32186157A80BB10">
    <w:name w:val="05BD040CDEA049BFB32186157A80BB10"/>
  </w:style>
  <w:style w:type="paragraph" w:customStyle="1" w:styleId="984DB5AC632B4B38AC2B47DF994F63BC">
    <w:name w:val="984DB5AC632B4B38AC2B47DF994F63BC"/>
  </w:style>
  <w:style w:type="paragraph" w:customStyle="1" w:styleId="4F703F0B4CA043409A415F2BAF89C455">
    <w:name w:val="4F703F0B4CA043409A415F2BAF89C455"/>
  </w:style>
  <w:style w:type="paragraph" w:customStyle="1" w:styleId="9AA77370DD7F4904B0DAB6C75082E7D1">
    <w:name w:val="9AA77370DD7F4904B0DAB6C75082E7D1"/>
  </w:style>
  <w:style w:type="paragraph" w:customStyle="1" w:styleId="5879C62097A84ED9ADB4EB25A13E545E">
    <w:name w:val="5879C62097A84ED9ADB4EB25A13E545E"/>
  </w:style>
  <w:style w:type="paragraph" w:customStyle="1" w:styleId="1E0C2377BE56490994DC14DFAC72A0B4">
    <w:name w:val="1E0C2377BE56490994DC14DFAC72A0B4"/>
  </w:style>
  <w:style w:type="character" w:styleId="Hyperlink">
    <w:name w:val="Hyperlink"/>
    <w:basedOn w:val="DefaultParagraphFont"/>
    <w:uiPriority w:val="99"/>
    <w:unhideWhenUsed/>
    <w:rPr>
      <w:color w:val="C45911" w:themeColor="accent2" w:themeShade="BF"/>
      <w:u w:val="single"/>
    </w:rPr>
  </w:style>
  <w:style w:type="paragraph" w:customStyle="1" w:styleId="62029021CED8486FB8E4156984F26FCF">
    <w:name w:val="62029021CED8486FB8E4156984F26FCF"/>
  </w:style>
  <w:style w:type="paragraph" w:customStyle="1" w:styleId="97D4998A19134BC9B13DDC26E6E59CF8">
    <w:name w:val="97D4998A19134BC9B13DDC26E6E59CF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CB6FE1C8324D4A4B888FE97FA3938FBD">
    <w:name w:val="CB6FE1C8324D4A4B888FE97FA3938F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{5AD61081-DAC2-4D6F-9A2C-741689D59305}tf00546271_win32.dotx</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2024-06-11T13:17:00Z</dcterms:created>
  <dcterms:modified xsi:type="dcterms:W3CDTF">2024-06-12T00:42:00Z</dcterms:modified>
</cp:coreProperties>
</file>